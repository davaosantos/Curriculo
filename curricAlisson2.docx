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8C90" w14:textId="2169AC44" w:rsidR="00165BAF" w:rsidRPr="006217E5" w:rsidRDefault="003515FE" w:rsidP="00165BAF">
      <w:pPr>
        <w:pStyle w:val="Informaesdecontato"/>
        <w:rPr>
          <w:lang w:val="pt-BR"/>
        </w:rPr>
      </w:pPr>
      <w:r w:rsidRPr="006217E5">
        <w:rPr>
          <w:lang w:val="pt-BR"/>
        </w:rPr>
        <w:t>David Alisson de Oliveira Santos</w:t>
      </w:r>
    </w:p>
    <w:p w14:paraId="0E462909" w14:textId="1669BFF2" w:rsidR="00165BAF" w:rsidRPr="006217E5" w:rsidRDefault="003515FE" w:rsidP="00165BAF">
      <w:pPr>
        <w:pStyle w:val="Informaesdecontato"/>
        <w:rPr>
          <w:lang w:val="pt-BR"/>
        </w:rPr>
      </w:pPr>
      <w:r w:rsidRPr="006217E5">
        <w:rPr>
          <w:lang w:val="pt-BR"/>
        </w:rPr>
        <w:t xml:space="preserve">Rua Romilda </w:t>
      </w:r>
      <w:proofErr w:type="spellStart"/>
      <w:r w:rsidRPr="006217E5">
        <w:rPr>
          <w:lang w:val="pt-BR"/>
        </w:rPr>
        <w:t>Perri</w:t>
      </w:r>
      <w:proofErr w:type="spellEnd"/>
      <w:r w:rsidRPr="006217E5">
        <w:rPr>
          <w:lang w:val="pt-BR"/>
        </w:rPr>
        <w:t xml:space="preserve"> de Castro</w:t>
      </w:r>
      <w:r w:rsidR="00165BAF" w:rsidRPr="006217E5">
        <w:rPr>
          <w:lang w:val="pt-BR" w:bidi="pt-BR"/>
        </w:rPr>
        <w:t xml:space="preserve">, </w:t>
      </w:r>
      <w:r w:rsidRPr="006217E5">
        <w:rPr>
          <w:lang w:val="pt-BR"/>
        </w:rPr>
        <w:t>São Paulo, SP, 04470-120</w:t>
      </w:r>
    </w:p>
    <w:p w14:paraId="34A10501" w14:textId="36FA824E" w:rsidR="00165BAF" w:rsidRPr="006217E5" w:rsidRDefault="00586E88" w:rsidP="003515FE">
      <w:pPr>
        <w:pStyle w:val="Informaesdecontato"/>
        <w:tabs>
          <w:tab w:val="left" w:pos="2235"/>
        </w:tabs>
        <w:rPr>
          <w:lang w:val="pt-BR"/>
        </w:rPr>
      </w:pPr>
      <w:sdt>
        <w:sdtPr>
          <w:rPr>
            <w:lang w:val="pt-BR"/>
          </w:rPr>
          <w:alias w:val="Insira o telefone:"/>
          <w:tag w:val="Insira o telefone:"/>
          <w:id w:val="233596362"/>
          <w:placeholder>
            <w:docPart w:val="E3F690B2DB8945B09DD712E8386E7AEB"/>
          </w:placeholder>
          <w:temporary/>
          <w:showingPlcHdr/>
          <w15:appearance w15:val="hidden"/>
        </w:sdtPr>
        <w:sdtEndPr/>
        <w:sdtContent>
          <w:r w:rsidR="00165BAF" w:rsidRPr="006217E5">
            <w:rPr>
              <w:lang w:val="pt-BR" w:bidi="pt-BR"/>
            </w:rPr>
            <w:t>Telefone</w:t>
          </w:r>
        </w:sdtContent>
      </w:sdt>
      <w:r w:rsidR="003515FE" w:rsidRPr="006217E5">
        <w:rPr>
          <w:lang w:val="pt-BR"/>
        </w:rPr>
        <w:t xml:space="preserve"> (11) 973015707</w:t>
      </w:r>
    </w:p>
    <w:p w14:paraId="568F6593" w14:textId="65D4A215" w:rsidR="006217E5" w:rsidRPr="006217E5" w:rsidRDefault="00586E88" w:rsidP="003515FE">
      <w:pPr>
        <w:pStyle w:val="Informaesdecontato"/>
        <w:tabs>
          <w:tab w:val="left" w:pos="960"/>
        </w:tabs>
        <w:rPr>
          <w:lang w:val="pt-BR"/>
        </w:rPr>
      </w:pPr>
      <w:sdt>
        <w:sdtPr>
          <w:rPr>
            <w:lang w:val="pt-BR"/>
          </w:rPr>
          <w:alias w:val="Insira o email:"/>
          <w:tag w:val="Insira o email:"/>
          <w:id w:val="1465617578"/>
          <w:placeholder>
            <w:docPart w:val="B9131F27A55749F1842144C21932A2A4"/>
          </w:placeholder>
          <w:temporary/>
          <w:showingPlcHdr/>
          <w15:appearance w15:val="hidden"/>
        </w:sdtPr>
        <w:sdtEndPr/>
        <w:sdtContent>
          <w:r w:rsidR="00165BAF" w:rsidRPr="006217E5">
            <w:rPr>
              <w:lang w:val="pt-BR" w:bidi="pt-BR"/>
            </w:rPr>
            <w:t>Email</w:t>
          </w:r>
        </w:sdtContent>
      </w:sdt>
      <w:r w:rsidR="003515FE" w:rsidRPr="006217E5">
        <w:rPr>
          <w:lang w:val="pt-BR"/>
        </w:rPr>
        <w:t xml:space="preserve"> </w:t>
      </w:r>
      <w:hyperlink r:id="rId8" w:history="1">
        <w:r w:rsidR="006217E5" w:rsidRPr="006217E5">
          <w:rPr>
            <w:rStyle w:val="Hyperlink"/>
            <w:lang w:val="pt-BR"/>
          </w:rPr>
          <w:t>davidads56@yahoo.com</w:t>
        </w:r>
      </w:hyperlink>
      <w:r w:rsidR="006217E5" w:rsidRPr="006217E5">
        <w:rPr>
          <w:lang w:val="pt-BR"/>
        </w:rPr>
        <w:tab/>
      </w:r>
    </w:p>
    <w:p w14:paraId="295AF02C" w14:textId="23CC896C" w:rsidR="006217E5" w:rsidRDefault="006217E5" w:rsidP="003515FE">
      <w:pPr>
        <w:pStyle w:val="Informaesdecontato"/>
        <w:tabs>
          <w:tab w:val="left" w:pos="960"/>
        </w:tabs>
        <w:rPr>
          <w:lang w:val="pt-BR"/>
        </w:rPr>
      </w:pPr>
      <w:proofErr w:type="gramStart"/>
      <w:r w:rsidRPr="006217E5">
        <w:rPr>
          <w:lang w:val="pt-BR"/>
        </w:rPr>
        <w:t xml:space="preserve">LinkedIn </w:t>
      </w:r>
      <w:r w:rsidR="00FD7C3E">
        <w:rPr>
          <w:lang w:val="pt-BR"/>
        </w:rPr>
        <w:t>:</w:t>
      </w:r>
      <w:proofErr w:type="gramEnd"/>
      <w:r w:rsidRPr="006217E5">
        <w:rPr>
          <w:lang w:val="pt-BR"/>
        </w:rPr>
        <w:t xml:space="preserve"> </w:t>
      </w:r>
      <w:hyperlink r:id="rId9" w:history="1">
        <w:r w:rsidR="00861CE4" w:rsidRPr="00090E07">
          <w:rPr>
            <w:rStyle w:val="Hyperlink"/>
            <w:lang w:val="pt-BR"/>
          </w:rPr>
          <w:t>https://www.linkedin.com/in/david-oliveira-579606150/</w:t>
        </w:r>
      </w:hyperlink>
    </w:p>
    <w:p w14:paraId="40D6946E" w14:textId="25FDC62D" w:rsidR="00861CE4" w:rsidRPr="006217E5" w:rsidRDefault="00861CE4" w:rsidP="003515FE">
      <w:pPr>
        <w:pStyle w:val="Informaesdecontato"/>
        <w:tabs>
          <w:tab w:val="left" w:pos="960"/>
        </w:tabs>
        <w:rPr>
          <w:lang w:val="pt-BR"/>
        </w:rPr>
      </w:pPr>
      <w:proofErr w:type="spellStart"/>
      <w:proofErr w:type="gramStart"/>
      <w:r>
        <w:rPr>
          <w:lang w:val="pt-BR"/>
        </w:rPr>
        <w:t>Github</w:t>
      </w:r>
      <w:proofErr w:type="spellEnd"/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</w:t>
      </w:r>
      <w:r w:rsidRPr="00861CE4">
        <w:rPr>
          <w:lang w:val="pt-BR"/>
        </w:rPr>
        <w:t>https://github.com/davaosantos</w:t>
      </w:r>
    </w:p>
    <w:p w14:paraId="4B502509" w14:textId="20777915" w:rsidR="00165BAF" w:rsidRPr="006217E5" w:rsidRDefault="00586E88" w:rsidP="00165BAF">
      <w:pPr>
        <w:pStyle w:val="Ttulo1"/>
        <w:rPr>
          <w:lang w:val="pt-BR"/>
        </w:rPr>
      </w:pPr>
      <w:sdt>
        <w:sdtPr>
          <w:rPr>
            <w:lang w:val="pt-BR"/>
          </w:rPr>
          <w:alias w:val="Resumo:"/>
          <w:tag w:val="Resumo:"/>
          <w:id w:val="-1062706221"/>
          <w:placeholder>
            <w:docPart w:val="BAACC7B508644A6C9F158C4E6529F3C0"/>
          </w:placeholder>
          <w:temporary/>
          <w:showingPlcHdr/>
          <w15:appearance w15:val="hidden"/>
        </w:sdtPr>
        <w:sdtEndPr/>
        <w:sdtContent>
          <w:r w:rsidR="00165BAF" w:rsidRPr="006217E5">
            <w:rPr>
              <w:lang w:val="pt-BR" w:bidi="pt-BR"/>
            </w:rPr>
            <w:t>Resumo</w:t>
          </w:r>
        </w:sdtContent>
      </w:sdt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Tabela de layout para inserir o resumo"/>
      </w:tblPr>
      <w:tblGrid>
        <w:gridCol w:w="8306"/>
      </w:tblGrid>
      <w:tr w:rsidR="00033380" w:rsidRPr="006217E5" w14:paraId="7459E8B6" w14:textId="77777777" w:rsidTr="005C0355">
        <w:tc>
          <w:tcPr>
            <w:tcW w:w="8640" w:type="dxa"/>
          </w:tcPr>
          <w:p w14:paraId="5CA9ACE0" w14:textId="271ECA4B" w:rsidR="00033380" w:rsidRPr="006217E5" w:rsidRDefault="003515FE" w:rsidP="00033380">
            <w:pPr>
              <w:rPr>
                <w:lang w:val="pt-BR"/>
              </w:rPr>
            </w:pPr>
            <w:r w:rsidRPr="006217E5">
              <w:rPr>
                <w:lang w:val="pt-BR"/>
              </w:rPr>
              <w:t xml:space="preserve">Entusiasta da área de tecnologia da informação com foco na área de desenvolvimento. </w:t>
            </w:r>
          </w:p>
        </w:tc>
      </w:tr>
    </w:tbl>
    <w:p w14:paraId="38417811" w14:textId="77777777" w:rsidR="00033380" w:rsidRPr="006217E5" w:rsidRDefault="00586E88" w:rsidP="00033380">
      <w:pPr>
        <w:pStyle w:val="Ttulo1"/>
        <w:rPr>
          <w:lang w:val="pt-BR"/>
        </w:rPr>
      </w:pPr>
      <w:sdt>
        <w:sdtPr>
          <w:rPr>
            <w:lang w:val="pt-BR"/>
          </w:rPr>
          <w:alias w:val="Habilidades informáticas:"/>
          <w:tag w:val="Habilidades informáticas:"/>
          <w:id w:val="1126435726"/>
          <w:placeholder>
            <w:docPart w:val="AF33FF079ECD42B7891C422D937BF0B2"/>
          </w:placeholder>
          <w:temporary/>
          <w:showingPlcHdr/>
          <w15:appearance w15:val="hidden"/>
        </w:sdtPr>
        <w:sdtEndPr/>
        <w:sdtContent>
          <w:r w:rsidR="00033380" w:rsidRPr="006217E5">
            <w:rPr>
              <w:lang w:val="pt-BR" w:bidi="pt-BR"/>
            </w:rPr>
            <w:t>Habilidades informáticas</w:t>
          </w:r>
        </w:sdtContent>
      </w:sdt>
    </w:p>
    <w:p w14:paraId="42A7F805" w14:textId="77777777" w:rsidR="00033380" w:rsidRPr="006217E5" w:rsidRDefault="00586E88" w:rsidP="00033380">
      <w:pPr>
        <w:pStyle w:val="Ttulo2"/>
        <w:rPr>
          <w:lang w:val="pt-BR"/>
        </w:rPr>
      </w:pPr>
      <w:sdt>
        <w:sdtPr>
          <w:rPr>
            <w:lang w:val="pt-BR"/>
          </w:rPr>
          <w:alias w:val="Linguagens:"/>
          <w:tag w:val="Linguagens:"/>
          <w:id w:val="1517655715"/>
          <w:placeholder>
            <w:docPart w:val="EE5D8AF942724AC59E9BC06CFF15FAD6"/>
          </w:placeholder>
          <w:temporary/>
          <w:showingPlcHdr/>
          <w15:appearance w15:val="hidden"/>
        </w:sdtPr>
        <w:sdtEndPr/>
        <w:sdtContent>
          <w:r w:rsidR="00033380" w:rsidRPr="006217E5">
            <w:rPr>
              <w:lang w:val="pt-BR" w:bidi="pt-BR"/>
            </w:rPr>
            <w:t>Linguagens de programação</w:t>
          </w:r>
        </w:sdtContent>
      </w:sdt>
    </w:p>
    <w:p w14:paraId="40E2BB79" w14:textId="22B0F3E5" w:rsidR="00033380" w:rsidRPr="006217E5" w:rsidRDefault="00FD7C3E" w:rsidP="00033380">
      <w:pPr>
        <w:pStyle w:val="PargrafodaLista"/>
        <w:rPr>
          <w:lang w:val="pt-BR"/>
        </w:rPr>
      </w:pPr>
      <w:r w:rsidRPr="006217E5">
        <w:rPr>
          <w:lang w:val="pt-BR"/>
        </w:rPr>
        <w:t>Proficiente</w:t>
      </w:r>
      <w:r w:rsidR="003515FE" w:rsidRPr="006217E5">
        <w:rPr>
          <w:lang w:val="pt-BR"/>
        </w:rPr>
        <w:t xml:space="preserve"> </w:t>
      </w:r>
      <w:proofErr w:type="gramStart"/>
      <w:r w:rsidR="003515FE" w:rsidRPr="006217E5">
        <w:rPr>
          <w:lang w:val="pt-BR"/>
        </w:rPr>
        <w:t>em :</w:t>
      </w:r>
      <w:proofErr w:type="gramEnd"/>
      <w:r w:rsidR="003515FE" w:rsidRPr="006217E5">
        <w:rPr>
          <w:lang w:val="pt-BR"/>
        </w:rPr>
        <w:t xml:space="preserve"> Javascript , Visual Basic , Python, (HTML e CSS3) e </w:t>
      </w:r>
      <w:proofErr w:type="spellStart"/>
      <w:r w:rsidR="003515FE" w:rsidRPr="006217E5">
        <w:rPr>
          <w:lang w:val="pt-BR"/>
        </w:rPr>
        <w:t>Genexus</w:t>
      </w:r>
      <w:proofErr w:type="spellEnd"/>
    </w:p>
    <w:p w14:paraId="553EDAC3" w14:textId="28F65A6E" w:rsidR="00033380" w:rsidRPr="006217E5" w:rsidRDefault="003515FE" w:rsidP="00033380">
      <w:pPr>
        <w:pStyle w:val="PargrafodaLista"/>
        <w:rPr>
          <w:lang w:val="pt-BR"/>
        </w:rPr>
      </w:pPr>
      <w:r w:rsidRPr="006217E5">
        <w:rPr>
          <w:lang w:val="pt-BR"/>
        </w:rPr>
        <w:t xml:space="preserve">Familiarizado </w:t>
      </w:r>
      <w:proofErr w:type="gramStart"/>
      <w:r w:rsidRPr="006217E5">
        <w:rPr>
          <w:lang w:val="pt-BR"/>
        </w:rPr>
        <w:t>com :</w:t>
      </w:r>
      <w:proofErr w:type="gramEnd"/>
      <w:r w:rsidRPr="006217E5">
        <w:rPr>
          <w:lang w:val="pt-BR"/>
        </w:rPr>
        <w:t xml:space="preserve"> C e Java</w:t>
      </w:r>
    </w:p>
    <w:p w14:paraId="675B4174" w14:textId="77777777" w:rsidR="00033380" w:rsidRPr="006217E5" w:rsidRDefault="00586E88" w:rsidP="00033380">
      <w:pPr>
        <w:pStyle w:val="Ttulo2"/>
        <w:rPr>
          <w:lang w:val="pt-BR"/>
        </w:rPr>
      </w:pPr>
      <w:sdt>
        <w:sdtPr>
          <w:rPr>
            <w:lang w:val="pt-BR"/>
          </w:rPr>
          <w:alias w:val="Softwares:"/>
          <w:tag w:val="Softwares:"/>
          <w:id w:val="-169031688"/>
          <w:placeholder>
            <w:docPart w:val="C31FA63DB954403194135869E8D3B8FB"/>
          </w:placeholder>
          <w:temporary/>
          <w:showingPlcHdr/>
          <w15:appearance w15:val="hidden"/>
        </w:sdtPr>
        <w:sdtEndPr/>
        <w:sdtContent>
          <w:r w:rsidR="00033380" w:rsidRPr="006217E5">
            <w:rPr>
              <w:lang w:val="pt-BR" w:bidi="pt-BR"/>
            </w:rPr>
            <w:t>Softwares</w:t>
          </w:r>
        </w:sdtContent>
      </w:sdt>
    </w:p>
    <w:p w14:paraId="32EAFE72" w14:textId="1A2D90CA" w:rsidR="00033380" w:rsidRPr="006217E5" w:rsidRDefault="003515FE" w:rsidP="00033380">
      <w:pPr>
        <w:pStyle w:val="PargrafodaLista"/>
        <w:rPr>
          <w:lang w:val="pt-BR"/>
        </w:rPr>
      </w:pPr>
      <w:r w:rsidRPr="006217E5">
        <w:rPr>
          <w:lang w:val="pt-BR"/>
        </w:rPr>
        <w:t xml:space="preserve">Banco de dados: SQL </w:t>
      </w:r>
      <w:proofErr w:type="gramStart"/>
      <w:r w:rsidRPr="006217E5">
        <w:rPr>
          <w:lang w:val="pt-BR"/>
        </w:rPr>
        <w:t>Server ,</w:t>
      </w:r>
      <w:proofErr w:type="gramEnd"/>
      <w:r w:rsidRPr="006217E5">
        <w:rPr>
          <w:lang w:val="pt-BR"/>
        </w:rPr>
        <w:t xml:space="preserve"> PostgreSQL e </w:t>
      </w:r>
      <w:proofErr w:type="spellStart"/>
      <w:r w:rsidRPr="006217E5">
        <w:rPr>
          <w:lang w:val="pt-BR"/>
        </w:rPr>
        <w:t>MYSql</w:t>
      </w:r>
      <w:proofErr w:type="spellEnd"/>
      <w:r w:rsidRPr="006217E5">
        <w:rPr>
          <w:lang w:val="pt-BR"/>
        </w:rPr>
        <w:t xml:space="preserve"> </w:t>
      </w:r>
    </w:p>
    <w:p w14:paraId="7C302630" w14:textId="052E17BE" w:rsidR="00033380" w:rsidRPr="006217E5" w:rsidRDefault="003515FE" w:rsidP="00033380">
      <w:pPr>
        <w:pStyle w:val="PargrafodaLista"/>
        <w:rPr>
          <w:lang w:val="pt-BR"/>
        </w:rPr>
      </w:pPr>
      <w:proofErr w:type="gramStart"/>
      <w:r w:rsidRPr="006217E5">
        <w:rPr>
          <w:lang w:val="pt-BR"/>
        </w:rPr>
        <w:t>Frameworks :</w:t>
      </w:r>
      <w:proofErr w:type="gramEnd"/>
      <w:r w:rsidRPr="006217E5">
        <w:rPr>
          <w:lang w:val="pt-BR"/>
        </w:rPr>
        <w:t xml:space="preserve"> </w:t>
      </w:r>
      <w:proofErr w:type="spellStart"/>
      <w:r w:rsidRPr="006217E5">
        <w:rPr>
          <w:lang w:val="pt-BR"/>
        </w:rPr>
        <w:t>Bootstrap</w:t>
      </w:r>
      <w:proofErr w:type="spellEnd"/>
      <w:r w:rsidRPr="006217E5">
        <w:rPr>
          <w:lang w:val="pt-BR"/>
        </w:rPr>
        <w:t xml:space="preserve"> , Spring Boot</w:t>
      </w:r>
    </w:p>
    <w:p w14:paraId="5E360A47" w14:textId="77777777" w:rsidR="00033380" w:rsidRPr="006217E5" w:rsidRDefault="00586E88" w:rsidP="00033380">
      <w:pPr>
        <w:pStyle w:val="Ttulo1"/>
        <w:rPr>
          <w:lang w:val="pt-BR"/>
        </w:rPr>
      </w:pPr>
      <w:sdt>
        <w:sdtPr>
          <w:rPr>
            <w:lang w:val="pt-BR"/>
          </w:rPr>
          <w:alias w:val="Experiência:"/>
          <w:tag w:val="Experiência:"/>
          <w:id w:val="1922599604"/>
          <w:placeholder>
            <w:docPart w:val="A467856F57EE4A54ACBC6A2E3324783D"/>
          </w:placeholder>
          <w:temporary/>
          <w:showingPlcHdr/>
          <w15:appearance w15:val="hidden"/>
        </w:sdtPr>
        <w:sdtEndPr/>
        <w:sdtContent>
          <w:r w:rsidR="00033380" w:rsidRPr="006217E5">
            <w:rPr>
              <w:lang w:val="pt-BR" w:bidi="pt-BR"/>
            </w:rPr>
            <w:t>Experiência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Tabela de layout"/>
      </w:tblPr>
      <w:tblGrid>
        <w:gridCol w:w="6176"/>
        <w:gridCol w:w="2130"/>
      </w:tblGrid>
      <w:tr w:rsidR="00300698" w:rsidRPr="006217E5" w14:paraId="03BA407E" w14:textId="77777777" w:rsidTr="005C0355">
        <w:trPr>
          <w:trHeight w:val="216"/>
        </w:trPr>
        <w:tc>
          <w:tcPr>
            <w:tcW w:w="6427" w:type="dxa"/>
          </w:tcPr>
          <w:p w14:paraId="5A3535F6" w14:textId="14BCE1BD" w:rsidR="00300698" w:rsidRPr="006217E5" w:rsidRDefault="003515FE" w:rsidP="007D5AB6">
            <w:pPr>
              <w:pStyle w:val="Ttulo2"/>
              <w:rPr>
                <w:lang w:val="pt-BR"/>
              </w:rPr>
            </w:pPr>
            <w:r w:rsidRPr="006217E5">
              <w:rPr>
                <w:lang w:val="pt-BR"/>
              </w:rPr>
              <w:t>PROGRAMADOR JUNIOR</w:t>
            </w:r>
          </w:p>
        </w:tc>
        <w:tc>
          <w:tcPr>
            <w:tcW w:w="2213" w:type="dxa"/>
          </w:tcPr>
          <w:p w14:paraId="4663F4FC" w14:textId="46E3B59B" w:rsidR="00300698" w:rsidRPr="006217E5" w:rsidRDefault="003515FE" w:rsidP="007D5AB6">
            <w:pPr>
              <w:pStyle w:val="Datas"/>
              <w:rPr>
                <w:lang w:val="pt-BR"/>
              </w:rPr>
            </w:pPr>
            <w:r w:rsidRPr="006217E5">
              <w:rPr>
                <w:lang w:val="pt-BR"/>
              </w:rPr>
              <w:t>01/07/2021 a 01/11/2021</w:t>
            </w:r>
          </w:p>
        </w:tc>
      </w:tr>
    </w:tbl>
    <w:p w14:paraId="1B48C631" w14:textId="2F75415B" w:rsidR="00033380" w:rsidRPr="006217E5" w:rsidRDefault="003515FE" w:rsidP="00033380">
      <w:pPr>
        <w:pStyle w:val="Local"/>
        <w:rPr>
          <w:lang w:val="pt-BR"/>
        </w:rPr>
      </w:pPr>
      <w:r w:rsidRPr="006217E5">
        <w:rPr>
          <w:lang w:val="pt-BR"/>
        </w:rPr>
        <w:t>DIGIMED</w:t>
      </w:r>
    </w:p>
    <w:p w14:paraId="51E803EA" w14:textId="5925B3B1" w:rsidR="00033380" w:rsidRPr="006217E5" w:rsidRDefault="003515FE" w:rsidP="00033380">
      <w:pPr>
        <w:pStyle w:val="PargrafodaLista"/>
        <w:rPr>
          <w:lang w:val="pt-BR"/>
        </w:rPr>
      </w:pPr>
      <w:r w:rsidRPr="006217E5">
        <w:rPr>
          <w:lang w:val="pt-BR"/>
        </w:rPr>
        <w:t xml:space="preserve">Manutenção de códigos de sistema ERP </w:t>
      </w:r>
      <w:proofErr w:type="gramStart"/>
      <w:r w:rsidRPr="006217E5">
        <w:rPr>
          <w:lang w:val="pt-BR"/>
        </w:rPr>
        <w:t>próprio ,</w:t>
      </w:r>
      <w:proofErr w:type="gramEnd"/>
      <w:r w:rsidRPr="006217E5">
        <w:rPr>
          <w:lang w:val="pt-BR"/>
        </w:rPr>
        <w:t xml:space="preserve"> utilizando linguagem de programação </w:t>
      </w:r>
      <w:proofErr w:type="spellStart"/>
      <w:r w:rsidRPr="006217E5">
        <w:rPr>
          <w:lang w:val="pt-BR"/>
        </w:rPr>
        <w:t>Genexus</w:t>
      </w:r>
      <w:proofErr w:type="spellEnd"/>
      <w:r w:rsidRPr="006217E5">
        <w:rPr>
          <w:lang w:val="pt-BR"/>
        </w:rPr>
        <w:t xml:space="preserve"> </w:t>
      </w:r>
    </w:p>
    <w:p w14:paraId="4CEB181A" w14:textId="0CB7EF3B" w:rsidR="00033380" w:rsidRPr="006217E5" w:rsidRDefault="003515FE" w:rsidP="00033380">
      <w:pPr>
        <w:pStyle w:val="PargrafodaLista"/>
        <w:rPr>
          <w:lang w:val="pt-BR"/>
        </w:rPr>
      </w:pPr>
      <w:r w:rsidRPr="006217E5">
        <w:rPr>
          <w:lang w:val="pt-BR"/>
        </w:rPr>
        <w:t xml:space="preserve">Desenvolvimento de protótipos e debugs com visual </w:t>
      </w:r>
      <w:proofErr w:type="spellStart"/>
      <w:r w:rsidRPr="006217E5">
        <w:rPr>
          <w:lang w:val="pt-BR"/>
        </w:rPr>
        <w:t>basic</w:t>
      </w:r>
      <w:proofErr w:type="spellEnd"/>
      <w:r w:rsidRPr="006217E5">
        <w:rPr>
          <w:lang w:val="pt-BR"/>
        </w:rPr>
        <w:t xml:space="preserve"> </w:t>
      </w:r>
    </w:p>
    <w:p w14:paraId="72086D17" w14:textId="19226858" w:rsidR="00300698" w:rsidRPr="006217E5" w:rsidRDefault="003515FE" w:rsidP="00300698">
      <w:pPr>
        <w:pStyle w:val="PargrafodaLista"/>
        <w:rPr>
          <w:lang w:val="pt-BR"/>
        </w:rPr>
      </w:pPr>
      <w:proofErr w:type="gramStart"/>
      <w:r w:rsidRPr="006217E5">
        <w:rPr>
          <w:lang w:val="pt-BR"/>
        </w:rPr>
        <w:t>Manutenção ,</w:t>
      </w:r>
      <w:proofErr w:type="gramEnd"/>
      <w:r w:rsidRPr="006217E5">
        <w:rPr>
          <w:lang w:val="pt-BR"/>
        </w:rPr>
        <w:t xml:space="preserve"> aprimoramento e gestão do banco de dados em relação a mudanças feitas no sistema </w:t>
      </w:r>
    </w:p>
    <w:p w14:paraId="5809C48C" w14:textId="63B7E2C3" w:rsidR="003515FE" w:rsidRPr="006217E5" w:rsidRDefault="00FC21AA" w:rsidP="00300698">
      <w:pPr>
        <w:pStyle w:val="PargrafodaLista"/>
        <w:rPr>
          <w:lang w:val="pt-BR"/>
        </w:rPr>
      </w:pPr>
      <w:r w:rsidRPr="006217E5">
        <w:rPr>
          <w:lang w:val="pt-BR"/>
        </w:rPr>
        <w:t>Participação em módulos relacionados ao desenvolvimento front-</w:t>
      </w:r>
      <w:proofErr w:type="spellStart"/>
      <w:r w:rsidRPr="006217E5">
        <w:rPr>
          <w:lang w:val="pt-BR"/>
        </w:rPr>
        <w:t>end</w:t>
      </w:r>
      <w:proofErr w:type="spellEnd"/>
      <w:r w:rsidRPr="006217E5">
        <w:rPr>
          <w:lang w:val="pt-BR"/>
        </w:rPr>
        <w:t xml:space="preserve"> quanto ao SEO e conteúdos do site 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Tabela de layout"/>
      </w:tblPr>
      <w:tblGrid>
        <w:gridCol w:w="6176"/>
        <w:gridCol w:w="2130"/>
      </w:tblGrid>
      <w:tr w:rsidR="00300698" w:rsidRPr="006217E5" w14:paraId="2A2EBC31" w14:textId="77777777" w:rsidTr="005C0355">
        <w:trPr>
          <w:trHeight w:val="216"/>
        </w:trPr>
        <w:tc>
          <w:tcPr>
            <w:tcW w:w="6427" w:type="dxa"/>
          </w:tcPr>
          <w:p w14:paraId="484E0EC8" w14:textId="21EFEA99" w:rsidR="00300698" w:rsidRPr="006217E5" w:rsidRDefault="00861CE4" w:rsidP="00A25C5F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ESTAGIÁRIO DESENVOLVIMENTO WEB</w:t>
            </w:r>
          </w:p>
        </w:tc>
        <w:tc>
          <w:tcPr>
            <w:tcW w:w="2213" w:type="dxa"/>
          </w:tcPr>
          <w:p w14:paraId="7599D935" w14:textId="59ADE2CC" w:rsidR="00300698" w:rsidRPr="006217E5" w:rsidRDefault="00861CE4" w:rsidP="00A25C5F">
            <w:pPr>
              <w:pStyle w:val="Datas"/>
              <w:rPr>
                <w:lang w:val="pt-BR"/>
              </w:rPr>
            </w:pPr>
            <w:r>
              <w:rPr>
                <w:lang w:val="pt-BR"/>
              </w:rPr>
              <w:t>06</w:t>
            </w:r>
            <w:r w:rsidR="00FC21AA" w:rsidRPr="006217E5">
              <w:rPr>
                <w:lang w:val="pt-BR"/>
              </w:rPr>
              <w:t>/</w:t>
            </w:r>
            <w:r>
              <w:rPr>
                <w:lang w:val="pt-BR"/>
              </w:rPr>
              <w:t>12</w:t>
            </w:r>
            <w:r w:rsidR="00FC21AA" w:rsidRPr="006217E5">
              <w:rPr>
                <w:lang w:val="pt-BR"/>
              </w:rPr>
              <w:t>/20</w:t>
            </w:r>
            <w:r>
              <w:rPr>
                <w:lang w:val="pt-BR"/>
              </w:rPr>
              <w:t>21</w:t>
            </w:r>
            <w:proofErr w:type="gramStart"/>
            <w:r>
              <w:rPr>
                <w:lang w:val="pt-BR"/>
              </w:rPr>
              <w:t xml:space="preserve">- </w:t>
            </w:r>
            <w:r w:rsidR="00FC21AA" w:rsidRPr="006217E5">
              <w:rPr>
                <w:lang w:val="pt-BR"/>
              </w:rPr>
              <w:t xml:space="preserve"> </w:t>
            </w:r>
            <w:r>
              <w:rPr>
                <w:lang w:val="pt-BR"/>
              </w:rPr>
              <w:t>atual</w:t>
            </w:r>
            <w:proofErr w:type="gramEnd"/>
          </w:p>
        </w:tc>
      </w:tr>
    </w:tbl>
    <w:p w14:paraId="5DF67A0B" w14:textId="7406AD6F" w:rsidR="00300698" w:rsidRPr="006217E5" w:rsidRDefault="00861CE4" w:rsidP="00300698">
      <w:pPr>
        <w:pStyle w:val="Local"/>
        <w:rPr>
          <w:lang w:val="pt-BR"/>
        </w:rPr>
      </w:pPr>
      <w:r>
        <w:rPr>
          <w:lang w:val="pt-BR"/>
        </w:rPr>
        <w:t>SENAC</w:t>
      </w:r>
    </w:p>
    <w:p w14:paraId="5B476BE3" w14:textId="053B0EE3" w:rsidR="00300698" w:rsidRPr="006217E5" w:rsidRDefault="00861CE4" w:rsidP="00300698">
      <w:pPr>
        <w:pStyle w:val="PargrafodaLista"/>
        <w:rPr>
          <w:lang w:val="pt-BR"/>
        </w:rPr>
      </w:pPr>
      <w:r>
        <w:rPr>
          <w:lang w:val="pt-BR"/>
        </w:rPr>
        <w:t xml:space="preserve">Realizando correções de código em plataforma de ambiente </w:t>
      </w:r>
      <w:proofErr w:type="gramStart"/>
      <w:r>
        <w:rPr>
          <w:lang w:val="pt-BR"/>
        </w:rPr>
        <w:t>corporativo ,</w:t>
      </w:r>
      <w:proofErr w:type="gramEnd"/>
      <w:r>
        <w:rPr>
          <w:lang w:val="pt-BR"/>
        </w:rPr>
        <w:t xml:space="preserve"> utilizando </w:t>
      </w:r>
      <w:proofErr w:type="spellStart"/>
      <w:r>
        <w:rPr>
          <w:lang w:val="pt-BR"/>
        </w:rPr>
        <w:t>AngularJS</w:t>
      </w:r>
      <w:proofErr w:type="spellEnd"/>
      <w:r>
        <w:rPr>
          <w:lang w:val="pt-BR"/>
        </w:rPr>
        <w:t xml:space="preserve"> como framework .</w:t>
      </w:r>
    </w:p>
    <w:p w14:paraId="5E02C612" w14:textId="5F97AF1C" w:rsidR="00300698" w:rsidRDefault="00861CE4" w:rsidP="00300698">
      <w:pPr>
        <w:pStyle w:val="PargrafodaLista"/>
        <w:rPr>
          <w:lang w:val="pt-BR"/>
        </w:rPr>
      </w:pPr>
      <w:r>
        <w:rPr>
          <w:lang w:val="pt-BR"/>
        </w:rPr>
        <w:t xml:space="preserve">Atuando em projetos e na criação de </w:t>
      </w:r>
      <w:proofErr w:type="spellStart"/>
      <w:r>
        <w:rPr>
          <w:lang w:val="pt-BR"/>
        </w:rPr>
        <w:t>mircro</w:t>
      </w:r>
      <w:proofErr w:type="spellEnd"/>
      <w:r>
        <w:rPr>
          <w:lang w:val="pt-BR"/>
        </w:rPr>
        <w:t xml:space="preserve">-serviços no </w:t>
      </w:r>
      <w:proofErr w:type="spellStart"/>
      <w:r>
        <w:rPr>
          <w:lang w:val="pt-BR"/>
        </w:rPr>
        <w:t>back-</w:t>
      </w:r>
      <w:proofErr w:type="gramStart"/>
      <w:r>
        <w:rPr>
          <w:lang w:val="pt-BR"/>
        </w:rPr>
        <w:t>end</w:t>
      </w:r>
      <w:proofErr w:type="spellEnd"/>
      <w:r>
        <w:rPr>
          <w:lang w:val="pt-BR"/>
        </w:rPr>
        <w:t xml:space="preserve"> ,</w:t>
      </w:r>
      <w:proofErr w:type="gramEnd"/>
      <w:r>
        <w:rPr>
          <w:lang w:val="pt-BR"/>
        </w:rPr>
        <w:t xml:space="preserve"> utilizando Spring MVC , </w:t>
      </w:r>
      <w:proofErr w:type="spellStart"/>
      <w:r>
        <w:rPr>
          <w:lang w:val="pt-BR"/>
        </w:rPr>
        <w:t>hibernate</w:t>
      </w:r>
      <w:proofErr w:type="spellEnd"/>
      <w:r>
        <w:rPr>
          <w:lang w:val="pt-BR"/>
        </w:rPr>
        <w:t xml:space="preserve"> e JPA , com a linguagem Java . </w:t>
      </w:r>
    </w:p>
    <w:p w14:paraId="64A54A61" w14:textId="76B57063" w:rsidR="00861CE4" w:rsidRPr="006217E5" w:rsidRDefault="00861CE4" w:rsidP="00300698">
      <w:pPr>
        <w:pStyle w:val="PargrafodaLista"/>
        <w:rPr>
          <w:lang w:val="pt-BR"/>
        </w:rPr>
      </w:pPr>
      <w:r>
        <w:rPr>
          <w:lang w:val="pt-BR"/>
        </w:rPr>
        <w:t xml:space="preserve">Consulta e consumo de banco de dados Oracle </w:t>
      </w:r>
    </w:p>
    <w:p w14:paraId="614A96FA" w14:textId="77777777" w:rsidR="00300698" w:rsidRPr="006217E5" w:rsidRDefault="00586E88" w:rsidP="00300698">
      <w:pPr>
        <w:pStyle w:val="Ttulo1"/>
        <w:rPr>
          <w:lang w:val="pt-BR"/>
        </w:rPr>
      </w:pPr>
      <w:sdt>
        <w:sdtPr>
          <w:rPr>
            <w:lang w:val="pt-BR"/>
          </w:rPr>
          <w:alias w:val="Formação:"/>
          <w:tag w:val="Formação:"/>
          <w:id w:val="1516970808"/>
          <w:placeholder>
            <w:docPart w:val="247FB2952F4B4461BB86B5E6E8197E0B"/>
          </w:placeholder>
          <w:temporary/>
          <w:showingPlcHdr/>
          <w15:appearance w15:val="hidden"/>
        </w:sdtPr>
        <w:sdtEndPr/>
        <w:sdtContent>
          <w:r w:rsidR="00300698" w:rsidRPr="006217E5">
            <w:rPr>
              <w:lang w:val="pt-BR" w:bidi="pt-BR"/>
            </w:rPr>
            <w:t>Formação</w:t>
          </w:r>
        </w:sdtContent>
      </w:sdt>
    </w:p>
    <w:tbl>
      <w:tblPr>
        <w:tblW w:w="4915" w:type="pct"/>
        <w:tblInd w:w="142" w:type="dxa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ela de layout"/>
      </w:tblPr>
      <w:tblGrid>
        <w:gridCol w:w="6093"/>
        <w:gridCol w:w="2072"/>
      </w:tblGrid>
      <w:tr w:rsidR="00300698" w:rsidRPr="006217E5" w14:paraId="48E6DD49" w14:textId="77777777" w:rsidTr="0001460E">
        <w:trPr>
          <w:trHeight w:val="216"/>
        </w:trPr>
        <w:tc>
          <w:tcPr>
            <w:tcW w:w="6092" w:type="dxa"/>
          </w:tcPr>
          <w:p w14:paraId="058ED375" w14:textId="67A7C009" w:rsidR="00300698" w:rsidRPr="006217E5" w:rsidRDefault="00FC21AA" w:rsidP="007D5AB6">
            <w:pPr>
              <w:pStyle w:val="Ttulo2"/>
              <w:rPr>
                <w:lang w:val="pt-BR"/>
              </w:rPr>
            </w:pPr>
            <w:r w:rsidRPr="006217E5">
              <w:rPr>
                <w:lang w:val="pt-BR"/>
              </w:rPr>
              <w:t>SENAC</w:t>
            </w:r>
          </w:p>
          <w:p w14:paraId="0C70013C" w14:textId="64E39FD0" w:rsidR="0001460E" w:rsidRPr="006217E5" w:rsidRDefault="00FC21AA" w:rsidP="0001460E">
            <w:pPr>
              <w:pStyle w:val="Local"/>
              <w:rPr>
                <w:lang w:val="pt-BR"/>
              </w:rPr>
            </w:pPr>
            <w:r w:rsidRPr="006217E5">
              <w:rPr>
                <w:lang w:val="pt-BR"/>
              </w:rPr>
              <w:t>São Paulo</w:t>
            </w:r>
          </w:p>
          <w:p w14:paraId="6A88F303" w14:textId="1806DFFC" w:rsidR="00AA1ACB" w:rsidRPr="006217E5" w:rsidRDefault="00FC21AA" w:rsidP="006217E5">
            <w:pPr>
              <w:pStyle w:val="PargrafodaLista"/>
              <w:numPr>
                <w:ilvl w:val="0"/>
                <w:numId w:val="23"/>
              </w:numPr>
              <w:rPr>
                <w:lang w:val="pt-BR"/>
              </w:rPr>
            </w:pPr>
            <w:r w:rsidRPr="006217E5">
              <w:rPr>
                <w:lang w:val="pt-BR"/>
              </w:rPr>
              <w:t>Graduação: Análise e desenvolvimento de sistemas (Cursando)</w:t>
            </w:r>
          </w:p>
          <w:p w14:paraId="5ACB9658" w14:textId="600DBAFD" w:rsidR="00FC21AA" w:rsidRPr="006217E5" w:rsidRDefault="00FC21AA" w:rsidP="00FC21AA">
            <w:pPr>
              <w:ind w:left="432"/>
              <w:rPr>
                <w:lang w:val="pt-BR"/>
              </w:rPr>
            </w:pPr>
          </w:p>
          <w:p w14:paraId="1EEFAC73" w14:textId="0642B3EF" w:rsidR="006217E5" w:rsidRPr="00FD7C3E" w:rsidRDefault="00FD7C3E" w:rsidP="006217E5">
            <w:pPr>
              <w:ind w:left="36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  </w:t>
            </w:r>
            <w:r w:rsidR="006217E5" w:rsidRPr="00FD7C3E">
              <w:rPr>
                <w:b/>
                <w:bCs/>
                <w:lang w:val="pt-BR"/>
              </w:rPr>
              <w:t xml:space="preserve">CNA                                                                                                                                        </w:t>
            </w:r>
          </w:p>
          <w:p w14:paraId="7A46324C" w14:textId="47FD86CE" w:rsidR="006217E5" w:rsidRPr="006217E5" w:rsidRDefault="006217E5" w:rsidP="006217E5">
            <w:pPr>
              <w:ind w:left="360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FD7C3E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São Paulo </w:t>
            </w:r>
          </w:p>
          <w:p w14:paraId="3F065D4C" w14:textId="5C7120F1" w:rsidR="006217E5" w:rsidRDefault="006217E5" w:rsidP="00FC21AA">
            <w:pPr>
              <w:pStyle w:val="PargrafodaLista"/>
              <w:numPr>
                <w:ilvl w:val="0"/>
                <w:numId w:val="21"/>
              </w:numPr>
              <w:rPr>
                <w:lang w:val="pt-BR"/>
              </w:rPr>
            </w:pPr>
            <w:r>
              <w:rPr>
                <w:lang w:val="pt-BR"/>
              </w:rPr>
              <w:t xml:space="preserve">Curso complementar: Inglês </w:t>
            </w:r>
          </w:p>
          <w:p w14:paraId="416D18AA" w14:textId="256A3944" w:rsidR="006217E5" w:rsidRDefault="006217E5" w:rsidP="006217E5">
            <w:pPr>
              <w:rPr>
                <w:lang w:val="pt-BR"/>
              </w:rPr>
            </w:pPr>
          </w:p>
          <w:p w14:paraId="7723AB75" w14:textId="3A316607" w:rsidR="006217E5" w:rsidRDefault="006217E5" w:rsidP="006217E5">
            <w:pPr>
              <w:rPr>
                <w:lang w:val="pt-BR"/>
              </w:rPr>
            </w:pPr>
            <w:r>
              <w:rPr>
                <w:lang w:val="pt-BR"/>
              </w:rPr>
              <w:t>HABILIDADES</w:t>
            </w:r>
          </w:p>
          <w:p w14:paraId="1423F403" w14:textId="4254C5EC" w:rsidR="006217E5" w:rsidRDefault="006217E5" w:rsidP="006217E5">
            <w:pPr>
              <w:rPr>
                <w:lang w:val="pt-BR"/>
              </w:rPr>
            </w:pPr>
          </w:p>
          <w:p w14:paraId="36F18682" w14:textId="77777777" w:rsidR="0001460E" w:rsidRDefault="006217E5" w:rsidP="0001460E">
            <w:pPr>
              <w:pStyle w:val="PargrafodaLista"/>
              <w:numPr>
                <w:ilvl w:val="0"/>
                <w:numId w:val="21"/>
              </w:numPr>
              <w:rPr>
                <w:lang w:val="pt-BR"/>
              </w:rPr>
            </w:pPr>
            <w:r w:rsidRPr="0001460E">
              <w:rPr>
                <w:lang w:val="pt-BR"/>
              </w:rPr>
              <w:t xml:space="preserve">Conhecimentos </w:t>
            </w:r>
            <w:r w:rsidR="0001460E" w:rsidRPr="0001460E">
              <w:rPr>
                <w:lang w:val="pt-BR"/>
              </w:rPr>
              <w:t xml:space="preserve">em </w:t>
            </w:r>
            <w:proofErr w:type="gramStart"/>
            <w:r w:rsidR="0001460E" w:rsidRPr="0001460E">
              <w:rPr>
                <w:lang w:val="pt-BR"/>
              </w:rPr>
              <w:t>hardware ,</w:t>
            </w:r>
            <w:proofErr w:type="gramEnd"/>
            <w:r w:rsidR="0001460E" w:rsidRPr="0001460E">
              <w:rPr>
                <w:lang w:val="pt-BR"/>
              </w:rPr>
              <w:t xml:space="preserve"> procedimentos help </w:t>
            </w:r>
            <w:proofErr w:type="spellStart"/>
            <w:r w:rsidR="0001460E" w:rsidRPr="0001460E">
              <w:rPr>
                <w:lang w:val="pt-BR"/>
              </w:rPr>
              <w:t>desk</w:t>
            </w:r>
            <w:proofErr w:type="spellEnd"/>
            <w:r w:rsidR="0001460E" w:rsidRPr="0001460E">
              <w:rPr>
                <w:lang w:val="pt-BR"/>
              </w:rPr>
              <w:t xml:space="preserve"> e infraestrutura de TI .</w:t>
            </w:r>
            <w:r w:rsidRPr="0001460E">
              <w:rPr>
                <w:lang w:val="pt-BR"/>
              </w:rPr>
              <w:t xml:space="preserve"> </w:t>
            </w:r>
          </w:p>
          <w:p w14:paraId="3119080C" w14:textId="14C2F040" w:rsidR="0001460E" w:rsidRDefault="0001460E" w:rsidP="0001460E">
            <w:pPr>
              <w:pStyle w:val="PargrafodaLista"/>
              <w:numPr>
                <w:ilvl w:val="0"/>
                <w:numId w:val="21"/>
              </w:numPr>
              <w:rPr>
                <w:lang w:val="pt-BR"/>
              </w:rPr>
            </w:pPr>
            <w:r w:rsidRPr="0001460E">
              <w:rPr>
                <w:lang w:val="pt-BR"/>
              </w:rPr>
              <w:t>F</w:t>
            </w:r>
            <w:r w:rsidR="006217E5" w:rsidRPr="0001460E">
              <w:rPr>
                <w:lang w:val="pt-BR"/>
              </w:rPr>
              <w:t xml:space="preserve">erramentas como Excel e WPS </w:t>
            </w:r>
            <w:r w:rsidRPr="0001460E">
              <w:rPr>
                <w:lang w:val="pt-BR"/>
              </w:rPr>
              <w:t>avançadas</w:t>
            </w:r>
            <w:r>
              <w:rPr>
                <w:lang w:val="pt-BR"/>
              </w:rPr>
              <w:t xml:space="preserve"> e pacote office </w:t>
            </w:r>
            <w:proofErr w:type="gramStart"/>
            <w:r>
              <w:rPr>
                <w:lang w:val="pt-BR"/>
              </w:rPr>
              <w:t>completo .</w:t>
            </w:r>
            <w:proofErr w:type="gramEnd"/>
            <w:r>
              <w:rPr>
                <w:lang w:val="pt-BR"/>
              </w:rPr>
              <w:t xml:space="preserve"> </w:t>
            </w:r>
          </w:p>
          <w:p w14:paraId="40A264B4" w14:textId="305BC47E" w:rsidR="00FC21AA" w:rsidRDefault="00FC21AA" w:rsidP="00FC21AA">
            <w:pPr>
              <w:rPr>
                <w:lang w:val="pt-BR"/>
              </w:rPr>
            </w:pPr>
          </w:p>
          <w:p w14:paraId="4B8DD65C" w14:textId="77777777" w:rsidR="006217E5" w:rsidRPr="006217E5" w:rsidRDefault="006217E5" w:rsidP="00FC21AA">
            <w:pPr>
              <w:rPr>
                <w:lang w:val="pt-BR"/>
              </w:rPr>
            </w:pPr>
          </w:p>
          <w:p w14:paraId="31BEA616" w14:textId="771F60E5" w:rsidR="00FC21AA" w:rsidRPr="006217E5" w:rsidRDefault="00FC21AA" w:rsidP="00FC21AA">
            <w:pPr>
              <w:rPr>
                <w:lang w:val="pt-BR"/>
              </w:rPr>
            </w:pPr>
          </w:p>
          <w:p w14:paraId="7344C310" w14:textId="77777777" w:rsidR="006217E5" w:rsidRPr="006217E5" w:rsidRDefault="006217E5" w:rsidP="00FC21AA">
            <w:pPr>
              <w:rPr>
                <w:lang w:val="pt-BR"/>
              </w:rPr>
            </w:pPr>
          </w:p>
          <w:p w14:paraId="27065368" w14:textId="32D44322" w:rsidR="006217E5" w:rsidRPr="006217E5" w:rsidRDefault="006217E5" w:rsidP="006217E5">
            <w:pPr>
              <w:rPr>
                <w:lang w:val="pt-BR"/>
              </w:rPr>
            </w:pPr>
          </w:p>
          <w:p w14:paraId="14204E4A" w14:textId="77777777" w:rsidR="006217E5" w:rsidRPr="006217E5" w:rsidRDefault="006217E5" w:rsidP="006217E5">
            <w:pPr>
              <w:rPr>
                <w:lang w:val="pt-BR"/>
              </w:rPr>
            </w:pPr>
          </w:p>
          <w:p w14:paraId="30390D92" w14:textId="7A996A1E" w:rsidR="00FC21AA" w:rsidRPr="006217E5" w:rsidRDefault="00FC21AA" w:rsidP="00FC21AA">
            <w:pPr>
              <w:rPr>
                <w:lang w:val="pt-BR"/>
              </w:rPr>
            </w:pPr>
          </w:p>
        </w:tc>
        <w:tc>
          <w:tcPr>
            <w:tcW w:w="2072" w:type="dxa"/>
          </w:tcPr>
          <w:p w14:paraId="494F1201" w14:textId="65869E3E" w:rsidR="00300698" w:rsidRPr="006217E5" w:rsidRDefault="00FC21AA" w:rsidP="006962EF">
            <w:pPr>
              <w:pStyle w:val="Datas"/>
              <w:rPr>
                <w:lang w:val="pt-BR"/>
              </w:rPr>
            </w:pPr>
            <w:r w:rsidRPr="006217E5">
              <w:rPr>
                <w:lang w:val="pt-BR"/>
              </w:rPr>
              <w:lastRenderedPageBreak/>
              <w:t>01/0</w:t>
            </w:r>
            <w:r w:rsidR="00861CE4">
              <w:rPr>
                <w:lang w:val="pt-BR"/>
              </w:rPr>
              <w:t>2</w:t>
            </w:r>
            <w:r w:rsidRPr="006217E5">
              <w:rPr>
                <w:lang w:val="pt-BR"/>
              </w:rPr>
              <w:t>/202</w:t>
            </w:r>
            <w:r w:rsidR="00861CE4">
              <w:rPr>
                <w:lang w:val="pt-BR"/>
              </w:rPr>
              <w:t>1</w:t>
            </w:r>
            <w:r w:rsidRPr="006217E5">
              <w:rPr>
                <w:lang w:val="pt-BR"/>
              </w:rPr>
              <w:t xml:space="preserve"> a 01/</w:t>
            </w:r>
            <w:r w:rsidR="00861CE4">
              <w:rPr>
                <w:lang w:val="pt-BR"/>
              </w:rPr>
              <w:t>06</w:t>
            </w:r>
            <w:r w:rsidRPr="006217E5">
              <w:rPr>
                <w:lang w:val="pt-BR"/>
              </w:rPr>
              <w:t>/202</w:t>
            </w:r>
            <w:r w:rsidR="00861CE4">
              <w:rPr>
                <w:lang w:val="pt-BR"/>
              </w:rPr>
              <w:t>3</w:t>
            </w:r>
          </w:p>
          <w:p w14:paraId="223B1106" w14:textId="77777777" w:rsidR="00FC21AA" w:rsidRDefault="00FC21AA" w:rsidP="00FC21AA">
            <w:pPr>
              <w:pStyle w:val="Datas"/>
              <w:jc w:val="left"/>
              <w:rPr>
                <w:lang w:val="pt-BR"/>
              </w:rPr>
            </w:pPr>
          </w:p>
          <w:p w14:paraId="1EFC09BB" w14:textId="77777777" w:rsidR="006217E5" w:rsidRDefault="006217E5" w:rsidP="00FC21AA">
            <w:pPr>
              <w:pStyle w:val="Datas"/>
              <w:jc w:val="left"/>
              <w:rPr>
                <w:lang w:val="pt-BR"/>
              </w:rPr>
            </w:pPr>
          </w:p>
          <w:p w14:paraId="24DF918C" w14:textId="77777777" w:rsidR="006217E5" w:rsidRDefault="006217E5" w:rsidP="00FC21AA">
            <w:pPr>
              <w:pStyle w:val="Datas"/>
              <w:jc w:val="left"/>
              <w:rPr>
                <w:lang w:val="pt-BR"/>
              </w:rPr>
            </w:pPr>
          </w:p>
          <w:p w14:paraId="29BF4163" w14:textId="130497A1" w:rsidR="006217E5" w:rsidRDefault="00A744CD" w:rsidP="00FC21AA">
            <w:pPr>
              <w:pStyle w:val="Datas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01460E">
              <w:rPr>
                <w:lang w:val="pt-BR"/>
              </w:rPr>
              <w:t>01/06/2018 a 01/06/2019</w:t>
            </w:r>
          </w:p>
          <w:p w14:paraId="055EDA6C" w14:textId="77777777" w:rsidR="006217E5" w:rsidRDefault="006217E5" w:rsidP="00FC21AA">
            <w:pPr>
              <w:pStyle w:val="Datas"/>
              <w:jc w:val="left"/>
              <w:rPr>
                <w:lang w:val="pt-BR"/>
              </w:rPr>
            </w:pPr>
          </w:p>
          <w:p w14:paraId="235273A5" w14:textId="77777777" w:rsidR="006217E5" w:rsidRDefault="006217E5" w:rsidP="00FC21AA">
            <w:pPr>
              <w:pStyle w:val="Datas"/>
              <w:jc w:val="left"/>
              <w:rPr>
                <w:lang w:val="pt-BR"/>
              </w:rPr>
            </w:pPr>
          </w:p>
          <w:p w14:paraId="17CA59E1" w14:textId="3239C944" w:rsidR="006217E5" w:rsidRPr="006217E5" w:rsidRDefault="00A744CD" w:rsidP="00FC21AA">
            <w:pPr>
              <w:pStyle w:val="Datas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01460E">
              <w:rPr>
                <w:lang w:val="pt-BR"/>
              </w:rPr>
              <w:t>01/06/2015 a 01/01/2017</w:t>
            </w:r>
          </w:p>
        </w:tc>
      </w:tr>
    </w:tbl>
    <w:p w14:paraId="5BC41D79" w14:textId="73E70815" w:rsidR="00300698" w:rsidRPr="001A7772" w:rsidRDefault="00300698" w:rsidP="00AA1ACB">
      <w:pPr>
        <w:rPr>
          <w:lang w:val="pt-BR"/>
        </w:rPr>
      </w:pPr>
    </w:p>
    <w:sectPr w:rsidR="00300698" w:rsidRPr="001A7772" w:rsidSect="00EB5DD7">
      <w:pgSz w:w="11906" w:h="16838" w:code="9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410D4" w14:textId="77777777" w:rsidR="00586E88" w:rsidRDefault="00586E88" w:rsidP="00580C51">
      <w:pPr>
        <w:spacing w:before="0" w:after="0" w:line="240" w:lineRule="auto"/>
      </w:pPr>
      <w:r>
        <w:separator/>
      </w:r>
    </w:p>
  </w:endnote>
  <w:endnote w:type="continuationSeparator" w:id="0">
    <w:p w14:paraId="3C8A53BE" w14:textId="77777777" w:rsidR="00586E88" w:rsidRDefault="00586E88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43C56" w14:textId="77777777" w:rsidR="00586E88" w:rsidRDefault="00586E88" w:rsidP="00580C51">
      <w:pPr>
        <w:spacing w:before="0" w:after="0" w:line="240" w:lineRule="auto"/>
      </w:pPr>
      <w:r>
        <w:separator/>
      </w:r>
    </w:p>
  </w:footnote>
  <w:footnote w:type="continuationSeparator" w:id="0">
    <w:p w14:paraId="7C46BC4C" w14:textId="77777777" w:rsidR="00586E88" w:rsidRDefault="00586E88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63613"/>
    <w:multiLevelType w:val="hybridMultilevel"/>
    <w:tmpl w:val="67189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72D0A95"/>
    <w:multiLevelType w:val="hybridMultilevel"/>
    <w:tmpl w:val="69A20DC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0F3464AE"/>
    <w:multiLevelType w:val="hybridMultilevel"/>
    <w:tmpl w:val="895C2EA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88800AE"/>
    <w:multiLevelType w:val="hybridMultilevel"/>
    <w:tmpl w:val="6206E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CDE2B48"/>
    <w:multiLevelType w:val="hybridMultilevel"/>
    <w:tmpl w:val="33BAB884"/>
    <w:lvl w:ilvl="0" w:tplc="2014ED52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1"/>
  </w:num>
  <w:num w:numId="4">
    <w:abstractNumId w:val="14"/>
  </w:num>
  <w:num w:numId="5">
    <w:abstractNumId w:val="15"/>
  </w:num>
  <w:num w:numId="6">
    <w:abstractNumId w:val="18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22"/>
  </w:num>
  <w:num w:numId="20">
    <w:abstractNumId w:val="13"/>
  </w:num>
  <w:num w:numId="21">
    <w:abstractNumId w:val="19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FE"/>
    <w:rsid w:val="000022EB"/>
    <w:rsid w:val="0001460E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3567F"/>
    <w:rsid w:val="00165BAF"/>
    <w:rsid w:val="00177AA8"/>
    <w:rsid w:val="001A7772"/>
    <w:rsid w:val="001B4B27"/>
    <w:rsid w:val="0025418C"/>
    <w:rsid w:val="00264F92"/>
    <w:rsid w:val="002911C8"/>
    <w:rsid w:val="002A0B18"/>
    <w:rsid w:val="00300698"/>
    <w:rsid w:val="00301257"/>
    <w:rsid w:val="00306C2A"/>
    <w:rsid w:val="00323AAA"/>
    <w:rsid w:val="003515FE"/>
    <w:rsid w:val="00361AFB"/>
    <w:rsid w:val="003626D2"/>
    <w:rsid w:val="00374E86"/>
    <w:rsid w:val="00375877"/>
    <w:rsid w:val="003F5303"/>
    <w:rsid w:val="0041118B"/>
    <w:rsid w:val="004D6619"/>
    <w:rsid w:val="00557584"/>
    <w:rsid w:val="00562AEF"/>
    <w:rsid w:val="00580C51"/>
    <w:rsid w:val="00586E88"/>
    <w:rsid w:val="005C0355"/>
    <w:rsid w:val="005C5D33"/>
    <w:rsid w:val="006217E5"/>
    <w:rsid w:val="006962EF"/>
    <w:rsid w:val="006D2F92"/>
    <w:rsid w:val="006E2432"/>
    <w:rsid w:val="007001D6"/>
    <w:rsid w:val="00723045"/>
    <w:rsid w:val="00790D50"/>
    <w:rsid w:val="007A2F12"/>
    <w:rsid w:val="007C5B9E"/>
    <w:rsid w:val="007D5AB6"/>
    <w:rsid w:val="00861CE4"/>
    <w:rsid w:val="008639EB"/>
    <w:rsid w:val="00866CF9"/>
    <w:rsid w:val="008E18D5"/>
    <w:rsid w:val="0090731C"/>
    <w:rsid w:val="00907793"/>
    <w:rsid w:val="009077DC"/>
    <w:rsid w:val="00942976"/>
    <w:rsid w:val="009548CA"/>
    <w:rsid w:val="00987217"/>
    <w:rsid w:val="009D0805"/>
    <w:rsid w:val="00A07D6A"/>
    <w:rsid w:val="00A744CD"/>
    <w:rsid w:val="00A84E65"/>
    <w:rsid w:val="00AA1ACB"/>
    <w:rsid w:val="00AC26FD"/>
    <w:rsid w:val="00AF0D04"/>
    <w:rsid w:val="00AF1168"/>
    <w:rsid w:val="00B2570B"/>
    <w:rsid w:val="00B52241"/>
    <w:rsid w:val="00B54803"/>
    <w:rsid w:val="00B97A1E"/>
    <w:rsid w:val="00BB2B3D"/>
    <w:rsid w:val="00BC249D"/>
    <w:rsid w:val="00C069B4"/>
    <w:rsid w:val="00C302EE"/>
    <w:rsid w:val="00C55F0B"/>
    <w:rsid w:val="00C57C87"/>
    <w:rsid w:val="00CD22BE"/>
    <w:rsid w:val="00D3324E"/>
    <w:rsid w:val="00D449BA"/>
    <w:rsid w:val="00D4662D"/>
    <w:rsid w:val="00D720EA"/>
    <w:rsid w:val="00D97489"/>
    <w:rsid w:val="00DE7766"/>
    <w:rsid w:val="00E33FCE"/>
    <w:rsid w:val="00E64C2A"/>
    <w:rsid w:val="00E85ACE"/>
    <w:rsid w:val="00EB5DD7"/>
    <w:rsid w:val="00F510D1"/>
    <w:rsid w:val="00FC21AA"/>
    <w:rsid w:val="00FD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5F83BB"/>
  <w15:docId w15:val="{484B597D-8C5C-4B94-AA71-D1D8BAF5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Ttulo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DE7766"/>
    <w:rPr>
      <w:rFonts w:cs="Tahoma"/>
    </w:rPr>
  </w:style>
  <w:style w:type="paragraph" w:customStyle="1" w:styleId="Informaesdecontato">
    <w:name w:val="Informações de contato"/>
    <w:basedOn w:val="Normal"/>
    <w:uiPriority w:val="1"/>
    <w:qFormat/>
    <w:rsid w:val="00033380"/>
    <w:pPr>
      <w:spacing w:after="240"/>
      <w:contextualSpacing/>
    </w:pPr>
  </w:style>
  <w:style w:type="paragraph" w:customStyle="1" w:styleId="Datas">
    <w:name w:val="Datas"/>
    <w:basedOn w:val="Normal"/>
    <w:uiPriority w:val="1"/>
    <w:qFormat/>
    <w:rsid w:val="00116379"/>
    <w:pPr>
      <w:spacing w:before="80"/>
      <w:jc w:val="right"/>
    </w:pPr>
  </w:style>
  <w:style w:type="paragraph" w:customStyle="1" w:styleId="Local">
    <w:name w:val="Local"/>
    <w:basedOn w:val="Normal"/>
    <w:link w:val="Caracteredelocal"/>
    <w:uiPriority w:val="1"/>
    <w:unhideWhenUsed/>
    <w:qFormat/>
    <w:rsid w:val="00300698"/>
    <w:pPr>
      <w:ind w:left="432"/>
    </w:pPr>
    <w:rPr>
      <w:i/>
    </w:rPr>
  </w:style>
  <w:style w:type="character" w:customStyle="1" w:styleId="Caracteredelocal">
    <w:name w:val="Caractere de local"/>
    <w:basedOn w:val="Fontepargpadro"/>
    <w:link w:val="Local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TextodoEspaoReservado">
    <w:name w:val="Placeholder Text"/>
    <w:basedOn w:val="Fontepargpadro"/>
    <w:uiPriority w:val="99"/>
    <w:semiHidden/>
    <w:rsid w:val="00BB2B3D"/>
    <w:rPr>
      <w:color w:val="595959" w:themeColor="text1" w:themeTint="A6"/>
    </w:rPr>
  </w:style>
  <w:style w:type="paragraph" w:styleId="Cabealho">
    <w:name w:val="header"/>
    <w:basedOn w:val="Normal"/>
    <w:link w:val="Cabealho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elacomgrade">
    <w:name w:val="Table Grid"/>
    <w:basedOn w:val="Tabela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embloco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nfaseIntensa">
    <w:name w:val="Intense Emphasis"/>
    <w:basedOn w:val="Fontepargpadro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TtulodoLivro">
    <w:name w:val="Book Title"/>
    <w:basedOn w:val="Fontepargpadro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Legenda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semiHidden/>
    <w:unhideWhenUsed/>
    <w:qFormat/>
    <w:rsid w:val="00034F0A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SemEspaamento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Forte">
    <w:name w:val="Strong"/>
    <w:basedOn w:val="Fontepargpadro"/>
    <w:semiHidden/>
    <w:unhideWhenUsed/>
    <w:qFormat/>
    <w:rsid w:val="00034F0A"/>
    <w:rPr>
      <w:b/>
      <w:bCs/>
    </w:rPr>
  </w:style>
  <w:style w:type="paragraph" w:styleId="Subttulo">
    <w:name w:val="Subtitle"/>
    <w:basedOn w:val="Normal"/>
    <w:next w:val="Normal"/>
    <w:link w:val="Subttulo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tulo">
    <w:name w:val="Title"/>
    <w:basedOn w:val="Normal"/>
    <w:next w:val="Normal"/>
    <w:link w:val="Ttulo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Fontepargpadro"/>
    <w:unhideWhenUsed/>
    <w:rsid w:val="006217E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1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ads56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vid-oliveira-57960615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wnloads\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F690B2DB8945B09DD712E8386E7A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549714-2463-46EF-BF00-D55FD97F1834}"/>
      </w:docPartPr>
      <w:docPartBody>
        <w:p w:rsidR="00D54592" w:rsidRDefault="00850DB4">
          <w:pPr>
            <w:pStyle w:val="E3F690B2DB8945B09DD712E8386E7AEB"/>
          </w:pPr>
          <w:r>
            <w:rPr>
              <w:lang w:bidi="pt-BR"/>
            </w:rPr>
            <w:t>Telefone</w:t>
          </w:r>
        </w:p>
      </w:docPartBody>
    </w:docPart>
    <w:docPart>
      <w:docPartPr>
        <w:name w:val="B9131F27A55749F1842144C21932A2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21A997-FFAF-4BD0-A896-B06B29C2ABBB}"/>
      </w:docPartPr>
      <w:docPartBody>
        <w:p w:rsidR="00D54592" w:rsidRDefault="00850DB4">
          <w:pPr>
            <w:pStyle w:val="B9131F27A55749F1842144C21932A2A4"/>
          </w:pPr>
          <w:r>
            <w:rPr>
              <w:lang w:bidi="pt-BR"/>
            </w:rPr>
            <w:t>Email</w:t>
          </w:r>
        </w:p>
      </w:docPartBody>
    </w:docPart>
    <w:docPart>
      <w:docPartPr>
        <w:name w:val="BAACC7B508644A6C9F158C4E6529F3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5C6A24-FF78-42BD-A76B-2DCE3B3E0F64}"/>
      </w:docPartPr>
      <w:docPartBody>
        <w:p w:rsidR="00D54592" w:rsidRDefault="00850DB4">
          <w:pPr>
            <w:pStyle w:val="BAACC7B508644A6C9F158C4E6529F3C0"/>
          </w:pPr>
          <w:r>
            <w:rPr>
              <w:lang w:bidi="pt-BR"/>
            </w:rPr>
            <w:t>Resumo</w:t>
          </w:r>
        </w:p>
      </w:docPartBody>
    </w:docPart>
    <w:docPart>
      <w:docPartPr>
        <w:name w:val="AF33FF079ECD42B7891C422D937BF0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4A7E5C-78A8-44D2-B339-925CA5D9C2A9}"/>
      </w:docPartPr>
      <w:docPartBody>
        <w:p w:rsidR="00D54592" w:rsidRDefault="00850DB4">
          <w:pPr>
            <w:pStyle w:val="AF33FF079ECD42B7891C422D937BF0B2"/>
          </w:pPr>
          <w:r>
            <w:rPr>
              <w:lang w:bidi="pt-BR"/>
            </w:rPr>
            <w:t>Habilidades informáticas</w:t>
          </w:r>
        </w:p>
      </w:docPartBody>
    </w:docPart>
    <w:docPart>
      <w:docPartPr>
        <w:name w:val="EE5D8AF942724AC59E9BC06CFF15FA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225B64-DC7A-410B-9F84-51AA34ED390F}"/>
      </w:docPartPr>
      <w:docPartBody>
        <w:p w:rsidR="00D54592" w:rsidRDefault="00850DB4">
          <w:pPr>
            <w:pStyle w:val="EE5D8AF942724AC59E9BC06CFF15FAD6"/>
          </w:pPr>
          <w:r w:rsidRPr="00116379">
            <w:rPr>
              <w:lang w:bidi="pt-BR"/>
            </w:rPr>
            <w:t>Linguagens de programação</w:t>
          </w:r>
        </w:p>
      </w:docPartBody>
    </w:docPart>
    <w:docPart>
      <w:docPartPr>
        <w:name w:val="C31FA63DB954403194135869E8D3B8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8FAEC5-7752-4723-87C0-9305DCF4B671}"/>
      </w:docPartPr>
      <w:docPartBody>
        <w:p w:rsidR="00D54592" w:rsidRDefault="00850DB4">
          <w:pPr>
            <w:pStyle w:val="C31FA63DB954403194135869E8D3B8FB"/>
          </w:pPr>
          <w:r>
            <w:rPr>
              <w:lang w:bidi="pt-BR"/>
            </w:rPr>
            <w:t>Softwares</w:t>
          </w:r>
        </w:p>
      </w:docPartBody>
    </w:docPart>
    <w:docPart>
      <w:docPartPr>
        <w:name w:val="A467856F57EE4A54ACBC6A2E332478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77059E-72E8-4761-8550-9CB45E182D31}"/>
      </w:docPartPr>
      <w:docPartBody>
        <w:p w:rsidR="00D54592" w:rsidRDefault="00850DB4">
          <w:pPr>
            <w:pStyle w:val="A467856F57EE4A54ACBC6A2E3324783D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247FB2952F4B4461BB86B5E6E8197E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FD4747-EF69-4641-8E2B-7928D810DEAD}"/>
      </w:docPartPr>
      <w:docPartBody>
        <w:p w:rsidR="00D54592" w:rsidRDefault="00850DB4">
          <w:pPr>
            <w:pStyle w:val="247FB2952F4B4461BB86B5E6E8197E0B"/>
          </w:pPr>
          <w:r>
            <w:rPr>
              <w:lang w:bidi="pt-BR"/>
            </w:rPr>
            <w:t>Formação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B4"/>
    <w:rsid w:val="00850DB4"/>
    <w:rsid w:val="00BB304C"/>
    <w:rsid w:val="00D5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3F690B2DB8945B09DD712E8386E7AEB">
    <w:name w:val="E3F690B2DB8945B09DD712E8386E7AEB"/>
  </w:style>
  <w:style w:type="paragraph" w:customStyle="1" w:styleId="B9131F27A55749F1842144C21932A2A4">
    <w:name w:val="B9131F27A55749F1842144C21932A2A4"/>
  </w:style>
  <w:style w:type="paragraph" w:customStyle="1" w:styleId="BAACC7B508644A6C9F158C4E6529F3C0">
    <w:name w:val="BAACC7B508644A6C9F158C4E6529F3C0"/>
  </w:style>
  <w:style w:type="paragraph" w:customStyle="1" w:styleId="AF33FF079ECD42B7891C422D937BF0B2">
    <w:name w:val="AF33FF079ECD42B7891C422D937BF0B2"/>
  </w:style>
  <w:style w:type="paragraph" w:customStyle="1" w:styleId="EE5D8AF942724AC59E9BC06CFF15FAD6">
    <w:name w:val="EE5D8AF942724AC59E9BC06CFF15FAD6"/>
  </w:style>
  <w:style w:type="paragraph" w:customStyle="1" w:styleId="C31FA63DB954403194135869E8D3B8FB">
    <w:name w:val="C31FA63DB954403194135869E8D3B8FB"/>
  </w:style>
  <w:style w:type="paragraph" w:customStyle="1" w:styleId="A467856F57EE4A54ACBC6A2E3324783D">
    <w:name w:val="A467856F57EE4A54ACBC6A2E3324783D"/>
  </w:style>
  <w:style w:type="paragraph" w:customStyle="1" w:styleId="247FB2952F4B4461BB86B5E6E8197E0B">
    <w:name w:val="247FB2952F4B4461BB86B5E6E8197E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853DE-F077-47BD-9D8E-986DF4DB0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</Template>
  <TotalTime>4</TotalTime>
  <Pages>2</Pages>
  <Words>310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OLIVEIRA</dc:creator>
  <cp:lastModifiedBy>David Alisson</cp:lastModifiedBy>
  <cp:revision>2</cp:revision>
  <cp:lastPrinted>2021-10-29T03:21:00Z</cp:lastPrinted>
  <dcterms:created xsi:type="dcterms:W3CDTF">2022-06-07T17:47:00Z</dcterms:created>
  <dcterms:modified xsi:type="dcterms:W3CDTF">2022-06-07T17:47:00Z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